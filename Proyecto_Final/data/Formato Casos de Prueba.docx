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6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"/>
        <w:gridCol w:w="146"/>
        <w:gridCol w:w="696"/>
        <w:gridCol w:w="2626"/>
        <w:gridCol w:w="1760"/>
        <w:gridCol w:w="3267"/>
        <w:gridCol w:w="1811"/>
        <w:gridCol w:w="169"/>
        <w:gridCol w:w="146"/>
      </w:tblGrid>
      <w:tr w:rsidR="00E3266E" w14:paraId="5F29B1DB" w14:textId="77777777" w:rsidTr="00DE67D5">
        <w:trPr>
          <w:gridBefore w:val="1"/>
          <w:wBefore w:w="39" w:type="dxa"/>
          <w:cantSplit/>
          <w:jc w:val="center"/>
        </w:trPr>
        <w:tc>
          <w:tcPr>
            <w:tcW w:w="146" w:type="dxa"/>
            <w:vMerge w:val="restart"/>
            <w:vAlign w:val="center"/>
          </w:tcPr>
          <w:p w14:paraId="2CCD2679" w14:textId="77777777" w:rsidR="00E3266E" w:rsidRDefault="00E3266E" w:rsidP="00245B09">
            <w:pPr>
              <w:pStyle w:val="Cupi2-FiguraLogo"/>
              <w:rPr>
                <w:b/>
              </w:rPr>
            </w:pPr>
          </w:p>
        </w:tc>
        <w:tc>
          <w:tcPr>
            <w:tcW w:w="10329" w:type="dxa"/>
            <w:gridSpan w:val="6"/>
          </w:tcPr>
          <w:p w14:paraId="5549CBBE" w14:textId="77777777" w:rsidR="00083325" w:rsidRPr="00CB6304" w:rsidRDefault="00083325" w:rsidP="00083325">
            <w:pPr>
              <w:pStyle w:val="EstiloTituloPrinciplaIzquierdaSuperiorSencilloAutomtico"/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 </w:t>
            </w:r>
            <w:r w:rsidR="00DE67D5">
              <w:t>Casos</w:t>
            </w:r>
            <w:r w:rsidR="00E31A89">
              <w:t xml:space="preserve"> de Prueba de Proyecto</w:t>
            </w:r>
          </w:p>
          <w:p w14:paraId="0B1A256C" w14:textId="77777777" w:rsidR="00E31A89" w:rsidRPr="00E65573" w:rsidRDefault="00E31A89" w:rsidP="00E31A89">
            <w:pPr>
              <w:pStyle w:val="Cupi2-TituloPlantilla2"/>
              <w:jc w:val="both"/>
              <w:rPr>
                <w:szCs w:val="28"/>
              </w:rPr>
            </w:pPr>
          </w:p>
        </w:tc>
        <w:tc>
          <w:tcPr>
            <w:tcW w:w="146" w:type="dxa"/>
            <w:vMerge w:val="restart"/>
            <w:vAlign w:val="center"/>
          </w:tcPr>
          <w:p w14:paraId="051A5B35" w14:textId="77777777" w:rsidR="00E3266E" w:rsidRPr="00D60522" w:rsidRDefault="00E3266E" w:rsidP="00245B09">
            <w:pPr>
              <w:pStyle w:val="Cupi2-logo"/>
            </w:pPr>
          </w:p>
        </w:tc>
      </w:tr>
      <w:tr w:rsidR="00E3266E" w14:paraId="4FDB3F24" w14:textId="77777777" w:rsidTr="00DE67D5">
        <w:trPr>
          <w:gridBefore w:val="1"/>
          <w:wBefore w:w="39" w:type="dxa"/>
          <w:cantSplit/>
          <w:jc w:val="center"/>
        </w:trPr>
        <w:tc>
          <w:tcPr>
            <w:tcW w:w="146" w:type="dxa"/>
            <w:vMerge/>
          </w:tcPr>
          <w:p w14:paraId="5D9901D6" w14:textId="77777777" w:rsidR="00E3266E" w:rsidRPr="00BB40B8" w:rsidRDefault="00E3266E" w:rsidP="00245B09">
            <w:pPr>
              <w:pStyle w:val="Cupi2-FiguraLogo"/>
            </w:pPr>
          </w:p>
        </w:tc>
        <w:tc>
          <w:tcPr>
            <w:tcW w:w="10329" w:type="dxa"/>
            <w:gridSpan w:val="6"/>
          </w:tcPr>
          <w:p w14:paraId="51E8626E" w14:textId="77777777" w:rsidR="00E31A89" w:rsidRPr="0072790A" w:rsidRDefault="00E31A89" w:rsidP="00DE67D5">
            <w:pPr>
              <w:pStyle w:val="Cupi2-TituloPlantilla2"/>
              <w:jc w:val="both"/>
            </w:pPr>
          </w:p>
        </w:tc>
        <w:tc>
          <w:tcPr>
            <w:tcW w:w="146" w:type="dxa"/>
            <w:vMerge/>
          </w:tcPr>
          <w:p w14:paraId="5B15012F" w14:textId="77777777" w:rsidR="00E3266E" w:rsidRPr="00D60522" w:rsidRDefault="00E3266E" w:rsidP="00245B09">
            <w:pPr>
              <w:pStyle w:val="Cupi2-FiguraLogo"/>
            </w:pPr>
          </w:p>
        </w:tc>
      </w:tr>
      <w:tr w:rsidR="00735C66" w:rsidRPr="005F2D29" w14:paraId="02CABDAC" w14:textId="77777777" w:rsidTr="00DE67D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15" w:type="dxa"/>
        </w:trPr>
        <w:tc>
          <w:tcPr>
            <w:tcW w:w="3507" w:type="dxa"/>
            <w:gridSpan w:val="4"/>
          </w:tcPr>
          <w:p w14:paraId="29122477" w14:textId="3B8DDC6B" w:rsidR="00735C66" w:rsidRPr="006D0338" w:rsidRDefault="00735C66" w:rsidP="00A02B23">
            <w:pPr>
              <w:rPr>
                <w:b/>
              </w:rPr>
            </w:pPr>
            <w:bookmarkStart w:id="0" w:name="_Hlk498178240"/>
            <w:r w:rsidRPr="006D0338">
              <w:rPr>
                <w:b/>
              </w:rPr>
              <w:t>Clase:</w:t>
            </w:r>
            <w:r w:rsidR="009E035A">
              <w:rPr>
                <w:b/>
              </w:rPr>
              <w:t xml:space="preserve"> </w:t>
            </w:r>
            <w:r w:rsidR="003E6169">
              <w:rPr>
                <w:b/>
              </w:rPr>
              <w:t>Juego</w:t>
            </w:r>
          </w:p>
        </w:tc>
        <w:tc>
          <w:tcPr>
            <w:tcW w:w="6838" w:type="dxa"/>
            <w:gridSpan w:val="3"/>
          </w:tcPr>
          <w:p w14:paraId="380DC1A6" w14:textId="064430EC" w:rsidR="00735C66" w:rsidRPr="003C1742" w:rsidRDefault="00735C66" w:rsidP="003C1742">
            <w:pPr>
              <w:jc w:val="left"/>
              <w:rPr>
                <w:b/>
                <w:lang w:val="en-US"/>
              </w:rPr>
            </w:pPr>
            <w:proofErr w:type="spellStart"/>
            <w:r w:rsidRPr="003C1742">
              <w:rPr>
                <w:b/>
                <w:lang w:val="en-US"/>
              </w:rPr>
              <w:t>Método</w:t>
            </w:r>
            <w:proofErr w:type="spellEnd"/>
            <w:r w:rsidRPr="003C1742">
              <w:rPr>
                <w:b/>
                <w:lang w:val="en-US"/>
              </w:rPr>
              <w:t>:</w:t>
            </w:r>
            <w:r w:rsidR="009E035A" w:rsidRPr="003C1742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="000D5E7F" w:rsidRPr="003C1742">
              <w:rPr>
                <w:b/>
                <w:lang w:val="en-US"/>
              </w:rPr>
              <w:t>kruskal</w:t>
            </w:r>
            <w:proofErr w:type="spellEnd"/>
            <w:r w:rsidR="00F56411" w:rsidRPr="003C1742">
              <w:rPr>
                <w:b/>
                <w:lang w:val="en-US"/>
              </w:rPr>
              <w:t>(</w:t>
            </w:r>
            <w:proofErr w:type="spellStart"/>
            <w:proofErr w:type="gramEnd"/>
            <w:r w:rsidR="003C1742" w:rsidRPr="003C1742">
              <w:rPr>
                <w:b/>
                <w:lang w:val="en-US"/>
              </w:rPr>
              <w:t>Hashtable</w:t>
            </w:r>
            <w:proofErr w:type="spellEnd"/>
            <w:r w:rsidR="003C1742" w:rsidRPr="003C1742">
              <w:rPr>
                <w:b/>
                <w:lang w:val="en-US"/>
              </w:rPr>
              <w:t xml:space="preserve">&lt;String, </w:t>
            </w:r>
            <w:proofErr w:type="spellStart"/>
            <w:r w:rsidR="003C1742" w:rsidRPr="003C1742">
              <w:rPr>
                <w:b/>
                <w:lang w:val="en-US"/>
              </w:rPr>
              <w:t>ArrayList</w:t>
            </w:r>
            <w:proofErr w:type="spellEnd"/>
            <w:r w:rsidR="003C1742" w:rsidRPr="003C1742">
              <w:rPr>
                <w:b/>
                <w:lang w:val="en-US"/>
              </w:rPr>
              <w:t>&lt;int[]&gt;&gt;</w:t>
            </w:r>
            <w:r w:rsidR="003C1742">
              <w:rPr>
                <w:b/>
                <w:lang w:val="en-US"/>
              </w:rPr>
              <w:t xml:space="preserve"> </w:t>
            </w:r>
            <w:proofErr w:type="spellStart"/>
            <w:r w:rsidR="003C1742" w:rsidRPr="003C1742">
              <w:rPr>
                <w:b/>
                <w:lang w:val="en-US"/>
              </w:rPr>
              <w:t>grafoListaAd</w:t>
            </w:r>
            <w:proofErr w:type="spellEnd"/>
            <w:r w:rsidR="003C1742">
              <w:rPr>
                <w:b/>
                <w:lang w:val="en-US"/>
              </w:rPr>
              <w:t>)</w:t>
            </w:r>
          </w:p>
        </w:tc>
      </w:tr>
      <w:tr w:rsidR="00735C66" w14:paraId="7F9E1497" w14:textId="77777777" w:rsidTr="00DE67D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15" w:type="dxa"/>
        </w:trPr>
        <w:tc>
          <w:tcPr>
            <w:tcW w:w="881" w:type="dxa"/>
            <w:gridSpan w:val="3"/>
          </w:tcPr>
          <w:p w14:paraId="36DB2416" w14:textId="77777777" w:rsidR="00735C66" w:rsidRPr="006D0338" w:rsidRDefault="00735C66" w:rsidP="006D0338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2626" w:type="dxa"/>
          </w:tcPr>
          <w:p w14:paraId="1004271B" w14:textId="77777777" w:rsidR="00735C66" w:rsidRPr="006D0338" w:rsidRDefault="00C83CF5" w:rsidP="006D0338">
            <w:pPr>
              <w:jc w:val="center"/>
              <w:rPr>
                <w:b/>
              </w:rPr>
            </w:pPr>
            <w:r w:rsidRPr="006D0338">
              <w:rPr>
                <w:b/>
              </w:rPr>
              <w:t xml:space="preserve">Descripción de la </w:t>
            </w:r>
            <w:r w:rsidR="00735C66" w:rsidRPr="006D0338">
              <w:rPr>
                <w:b/>
              </w:rPr>
              <w:t>prueba</w:t>
            </w:r>
          </w:p>
        </w:tc>
        <w:tc>
          <w:tcPr>
            <w:tcW w:w="1760" w:type="dxa"/>
          </w:tcPr>
          <w:p w14:paraId="0A5CE964" w14:textId="77777777" w:rsidR="00735C66" w:rsidRPr="006D0338" w:rsidRDefault="00D117C8" w:rsidP="006D0338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3267" w:type="dxa"/>
          </w:tcPr>
          <w:p w14:paraId="297245BF" w14:textId="77777777" w:rsidR="00735C66" w:rsidRPr="006D0338" w:rsidRDefault="00D117C8" w:rsidP="006D0338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1811" w:type="dxa"/>
          </w:tcPr>
          <w:p w14:paraId="1FEA6E81" w14:textId="77777777" w:rsidR="00735C66" w:rsidRPr="006D0338" w:rsidRDefault="00735C66" w:rsidP="006D0338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735C66" w14:paraId="4D1AA430" w14:textId="77777777" w:rsidTr="00DE67D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15" w:type="dxa"/>
        </w:trPr>
        <w:tc>
          <w:tcPr>
            <w:tcW w:w="881" w:type="dxa"/>
            <w:gridSpan w:val="3"/>
          </w:tcPr>
          <w:p w14:paraId="6E88DADD" w14:textId="77777777" w:rsidR="00735C66" w:rsidRPr="006D0338" w:rsidRDefault="009E035A" w:rsidP="006D03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26" w:type="dxa"/>
          </w:tcPr>
          <w:p w14:paraId="134153CA" w14:textId="0B4E56D5" w:rsidR="00735C66" w:rsidRPr="006D0338" w:rsidRDefault="00EC5D1F" w:rsidP="006D0338">
            <w:pPr>
              <w:jc w:val="center"/>
              <w:rPr>
                <w:b/>
              </w:rPr>
            </w:pPr>
            <w:r>
              <w:rPr>
                <w:b/>
              </w:rPr>
              <w:t xml:space="preserve">Se </w:t>
            </w:r>
            <w:r w:rsidR="00973B1E">
              <w:rPr>
                <w:b/>
              </w:rPr>
              <w:t xml:space="preserve">aplica </w:t>
            </w:r>
            <w:proofErr w:type="spellStart"/>
            <w:r w:rsidR="00973B1E">
              <w:rPr>
                <w:b/>
              </w:rPr>
              <w:t>kruskal</w:t>
            </w:r>
            <w:proofErr w:type="spellEnd"/>
            <w:r w:rsidR="00973B1E">
              <w:rPr>
                <w:b/>
              </w:rPr>
              <w:t xml:space="preserve"> a un grafo </w:t>
            </w:r>
            <w:r w:rsidR="002C751E">
              <w:rPr>
                <w:b/>
              </w:rPr>
              <w:t xml:space="preserve">implementado con listas de adyacencias </w:t>
            </w:r>
            <w:r w:rsidR="00973B1E">
              <w:rPr>
                <w:b/>
              </w:rPr>
              <w:t>para encontrar las aristas que forman el árbol generador mínimo y su peso de recorrido</w:t>
            </w:r>
          </w:p>
        </w:tc>
        <w:tc>
          <w:tcPr>
            <w:tcW w:w="1760" w:type="dxa"/>
          </w:tcPr>
          <w:p w14:paraId="4C381777" w14:textId="77777777" w:rsidR="00735C66" w:rsidRPr="006D0338" w:rsidRDefault="009E035A" w:rsidP="006D03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67" w:type="dxa"/>
          </w:tcPr>
          <w:p w14:paraId="066DC471" w14:textId="4F4CAD9F" w:rsidR="00973B1E" w:rsidRPr="00973B1E" w:rsidRDefault="009739C7" w:rsidP="00973B1E">
            <w:pPr>
              <w:jc w:val="center"/>
              <w:rPr>
                <w:b/>
              </w:rPr>
            </w:pPr>
            <w:r>
              <w:rPr>
                <w:b/>
              </w:rPr>
              <w:t>Aristas</w:t>
            </w:r>
            <w:r w:rsidR="00496F73">
              <w:rPr>
                <w:b/>
              </w:rPr>
              <w:t xml:space="preserve"> = </w:t>
            </w:r>
            <w:proofErr w:type="gramStart"/>
            <w:r>
              <w:rPr>
                <w:b/>
              </w:rPr>
              <w:t xml:space="preserve">{ </w:t>
            </w:r>
            <w:r w:rsidR="00973B1E" w:rsidRPr="00973B1E">
              <w:rPr>
                <w:b/>
              </w:rPr>
              <w:t>2</w:t>
            </w:r>
            <w:proofErr w:type="gramEnd"/>
            <w:r w:rsidR="00973B1E" w:rsidRPr="00973B1E">
              <w:rPr>
                <w:b/>
              </w:rPr>
              <w:t>,5</w:t>
            </w:r>
          </w:p>
          <w:p w14:paraId="3C15E836" w14:textId="77777777" w:rsidR="00973B1E" w:rsidRPr="00973B1E" w:rsidRDefault="00973B1E" w:rsidP="00973B1E">
            <w:pPr>
              <w:jc w:val="center"/>
              <w:rPr>
                <w:b/>
              </w:rPr>
            </w:pPr>
            <w:r w:rsidRPr="00973B1E">
              <w:rPr>
                <w:b/>
              </w:rPr>
              <w:t>2,5 6,5</w:t>
            </w:r>
          </w:p>
          <w:p w14:paraId="2F7A2C32" w14:textId="77777777" w:rsidR="00973B1E" w:rsidRPr="00973B1E" w:rsidRDefault="00973B1E" w:rsidP="00973B1E">
            <w:pPr>
              <w:jc w:val="center"/>
              <w:rPr>
                <w:b/>
              </w:rPr>
            </w:pPr>
            <w:r w:rsidRPr="00973B1E">
              <w:rPr>
                <w:b/>
              </w:rPr>
              <w:t>0,5 1,5 3,5 4,5</w:t>
            </w:r>
          </w:p>
          <w:p w14:paraId="7CFE4610" w14:textId="77777777" w:rsidR="00973B1E" w:rsidRPr="00973B1E" w:rsidRDefault="00973B1E" w:rsidP="00973B1E">
            <w:pPr>
              <w:jc w:val="center"/>
              <w:rPr>
                <w:b/>
              </w:rPr>
            </w:pPr>
            <w:r w:rsidRPr="00973B1E">
              <w:rPr>
                <w:b/>
              </w:rPr>
              <w:t xml:space="preserve">2,5 5,5 </w:t>
            </w:r>
          </w:p>
          <w:p w14:paraId="41D2D417" w14:textId="77777777" w:rsidR="00973B1E" w:rsidRPr="00973B1E" w:rsidRDefault="00973B1E" w:rsidP="00973B1E">
            <w:pPr>
              <w:jc w:val="center"/>
              <w:rPr>
                <w:b/>
              </w:rPr>
            </w:pPr>
            <w:r w:rsidRPr="00973B1E">
              <w:rPr>
                <w:b/>
              </w:rPr>
              <w:t>2,5 5,5 6,5</w:t>
            </w:r>
          </w:p>
          <w:p w14:paraId="501F4EFF" w14:textId="77777777" w:rsidR="00973B1E" w:rsidRPr="00973B1E" w:rsidRDefault="00973B1E" w:rsidP="00973B1E">
            <w:pPr>
              <w:jc w:val="center"/>
              <w:rPr>
                <w:b/>
              </w:rPr>
            </w:pPr>
            <w:r w:rsidRPr="00973B1E">
              <w:rPr>
                <w:b/>
              </w:rPr>
              <w:t>3,5 4,5</w:t>
            </w:r>
          </w:p>
          <w:p w14:paraId="1EE91B15" w14:textId="3BB861AE" w:rsidR="009E035A" w:rsidRPr="006D0338" w:rsidRDefault="00973B1E" w:rsidP="00973B1E">
            <w:pPr>
              <w:jc w:val="center"/>
              <w:rPr>
                <w:b/>
              </w:rPr>
            </w:pPr>
            <w:r w:rsidRPr="00973B1E">
              <w:rPr>
                <w:b/>
              </w:rPr>
              <w:t>1,5 4,</w:t>
            </w:r>
            <w:proofErr w:type="gramStart"/>
            <w:r w:rsidRPr="00973B1E">
              <w:rPr>
                <w:b/>
              </w:rPr>
              <w:t>5</w:t>
            </w:r>
            <w:r w:rsidR="00496F73">
              <w:rPr>
                <w:b/>
              </w:rPr>
              <w:t xml:space="preserve"> }</w:t>
            </w:r>
            <w:proofErr w:type="gramEnd"/>
          </w:p>
        </w:tc>
        <w:tc>
          <w:tcPr>
            <w:tcW w:w="1811" w:type="dxa"/>
          </w:tcPr>
          <w:p w14:paraId="6FC0A8DA" w14:textId="59144C6D" w:rsidR="00735C66" w:rsidRPr="006D0338" w:rsidRDefault="00061749" w:rsidP="006D0338">
            <w:pPr>
              <w:jc w:val="center"/>
              <w:rPr>
                <w:b/>
              </w:rPr>
            </w:pPr>
            <w:r>
              <w:rPr>
                <w:b/>
              </w:rPr>
              <w:t>Se retorna un arreglo de caracteres en cuyo índice 0 se encuentran las aristas que formar el árbol de expansión mínima y en cuyo índice 1 se encuentra</w:t>
            </w:r>
            <w:r w:rsidR="00D56B96">
              <w:rPr>
                <w:b/>
              </w:rPr>
              <w:t xml:space="preserve"> </w:t>
            </w:r>
            <w:r>
              <w:rPr>
                <w:b/>
              </w:rPr>
              <w:t>la sumatoria de los pesos de dichas aristas</w:t>
            </w:r>
          </w:p>
        </w:tc>
      </w:tr>
      <w:tr w:rsidR="00496F73" w14:paraId="5BBF5949" w14:textId="77777777" w:rsidTr="00DE67D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15" w:type="dxa"/>
        </w:trPr>
        <w:tc>
          <w:tcPr>
            <w:tcW w:w="881" w:type="dxa"/>
            <w:gridSpan w:val="3"/>
          </w:tcPr>
          <w:p w14:paraId="2430586E" w14:textId="56D13CE1" w:rsidR="00496F73" w:rsidRDefault="00496F73" w:rsidP="006D033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6" w:type="dxa"/>
          </w:tcPr>
          <w:p w14:paraId="6DBD3B5D" w14:textId="04D53D69" w:rsidR="00496F73" w:rsidRDefault="002C751E" w:rsidP="006D0338">
            <w:pPr>
              <w:jc w:val="center"/>
              <w:rPr>
                <w:b/>
              </w:rPr>
            </w:pPr>
            <w:r>
              <w:rPr>
                <w:b/>
              </w:rPr>
              <w:t xml:space="preserve">Se aplica </w:t>
            </w:r>
            <w:proofErr w:type="spellStart"/>
            <w:r>
              <w:rPr>
                <w:b/>
              </w:rPr>
              <w:t>kruskal</w:t>
            </w:r>
            <w:proofErr w:type="spellEnd"/>
            <w:r>
              <w:rPr>
                <w:b/>
              </w:rPr>
              <w:t xml:space="preserve"> a un grafo implementado con matriz de adyacencia para encontrar las aristas que forman el árbol generador mínimo y su peso de recorrido</w:t>
            </w:r>
          </w:p>
        </w:tc>
        <w:tc>
          <w:tcPr>
            <w:tcW w:w="1760" w:type="dxa"/>
          </w:tcPr>
          <w:p w14:paraId="0F9B62F6" w14:textId="269A022A" w:rsidR="00496F73" w:rsidRDefault="00761CEA" w:rsidP="006D03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67" w:type="dxa"/>
          </w:tcPr>
          <w:p w14:paraId="34D6FF29" w14:textId="77777777" w:rsidR="00761CEA" w:rsidRPr="00973B1E" w:rsidRDefault="00761CEA" w:rsidP="00761CEA">
            <w:pPr>
              <w:jc w:val="center"/>
              <w:rPr>
                <w:b/>
              </w:rPr>
            </w:pPr>
            <w:r>
              <w:rPr>
                <w:b/>
              </w:rPr>
              <w:t xml:space="preserve">Aristas = </w:t>
            </w:r>
            <w:proofErr w:type="gramStart"/>
            <w:r>
              <w:rPr>
                <w:b/>
              </w:rPr>
              <w:t xml:space="preserve">{ </w:t>
            </w:r>
            <w:r w:rsidRPr="00973B1E">
              <w:rPr>
                <w:b/>
              </w:rPr>
              <w:t>2</w:t>
            </w:r>
            <w:proofErr w:type="gramEnd"/>
            <w:r w:rsidRPr="00973B1E">
              <w:rPr>
                <w:b/>
              </w:rPr>
              <w:t>,5</w:t>
            </w:r>
          </w:p>
          <w:p w14:paraId="37078A95" w14:textId="77777777" w:rsidR="00761CEA" w:rsidRPr="00973B1E" w:rsidRDefault="00761CEA" w:rsidP="00761CEA">
            <w:pPr>
              <w:jc w:val="center"/>
              <w:rPr>
                <w:b/>
              </w:rPr>
            </w:pPr>
            <w:r w:rsidRPr="00973B1E">
              <w:rPr>
                <w:b/>
              </w:rPr>
              <w:t>2,5 6,5</w:t>
            </w:r>
          </w:p>
          <w:p w14:paraId="375C42EE" w14:textId="77777777" w:rsidR="00761CEA" w:rsidRPr="00973B1E" w:rsidRDefault="00761CEA" w:rsidP="00761CEA">
            <w:pPr>
              <w:jc w:val="center"/>
              <w:rPr>
                <w:b/>
              </w:rPr>
            </w:pPr>
            <w:r w:rsidRPr="00973B1E">
              <w:rPr>
                <w:b/>
              </w:rPr>
              <w:t>0,5 1,5 3,5 4,5</w:t>
            </w:r>
          </w:p>
          <w:p w14:paraId="69808544" w14:textId="77777777" w:rsidR="00761CEA" w:rsidRPr="00973B1E" w:rsidRDefault="00761CEA" w:rsidP="00761CEA">
            <w:pPr>
              <w:jc w:val="center"/>
              <w:rPr>
                <w:b/>
              </w:rPr>
            </w:pPr>
            <w:r w:rsidRPr="00973B1E">
              <w:rPr>
                <w:b/>
              </w:rPr>
              <w:t xml:space="preserve">2,5 5,5 </w:t>
            </w:r>
          </w:p>
          <w:p w14:paraId="0285759F" w14:textId="77777777" w:rsidR="00761CEA" w:rsidRPr="00973B1E" w:rsidRDefault="00761CEA" w:rsidP="00761CEA">
            <w:pPr>
              <w:jc w:val="center"/>
              <w:rPr>
                <w:b/>
              </w:rPr>
            </w:pPr>
            <w:r w:rsidRPr="00973B1E">
              <w:rPr>
                <w:b/>
              </w:rPr>
              <w:t>2,5 5,5 6,5</w:t>
            </w:r>
          </w:p>
          <w:p w14:paraId="54FE0829" w14:textId="77777777" w:rsidR="00761CEA" w:rsidRPr="00973B1E" w:rsidRDefault="00761CEA" w:rsidP="00761CEA">
            <w:pPr>
              <w:jc w:val="center"/>
              <w:rPr>
                <w:b/>
              </w:rPr>
            </w:pPr>
            <w:r w:rsidRPr="00973B1E">
              <w:rPr>
                <w:b/>
              </w:rPr>
              <w:t>3,5 4,5</w:t>
            </w:r>
          </w:p>
          <w:p w14:paraId="57303ABA" w14:textId="308BFDF7" w:rsidR="00496F73" w:rsidRDefault="00761CEA" w:rsidP="00761CEA">
            <w:pPr>
              <w:jc w:val="center"/>
              <w:rPr>
                <w:b/>
              </w:rPr>
            </w:pPr>
            <w:r w:rsidRPr="00973B1E">
              <w:rPr>
                <w:b/>
              </w:rPr>
              <w:t>1,5 4,</w:t>
            </w:r>
            <w:proofErr w:type="gramStart"/>
            <w:r w:rsidRPr="00973B1E">
              <w:rPr>
                <w:b/>
              </w:rPr>
              <w:t>5</w:t>
            </w:r>
            <w:r>
              <w:rPr>
                <w:b/>
              </w:rPr>
              <w:t xml:space="preserve"> }</w:t>
            </w:r>
            <w:proofErr w:type="gramEnd"/>
          </w:p>
        </w:tc>
        <w:tc>
          <w:tcPr>
            <w:tcW w:w="1811" w:type="dxa"/>
          </w:tcPr>
          <w:p w14:paraId="7049D6B9" w14:textId="374A5D1C" w:rsidR="00496F73" w:rsidRPr="006D0338" w:rsidRDefault="00061749" w:rsidP="006D0338">
            <w:pPr>
              <w:jc w:val="center"/>
              <w:rPr>
                <w:b/>
              </w:rPr>
            </w:pPr>
            <w:r>
              <w:rPr>
                <w:b/>
              </w:rPr>
              <w:t>Se retorna un arreglo de caracteres en cuyo índice 0 se encuentran las aristas que formar el árbol de expansión mínima y en cuyo índice 1 se encuentra</w:t>
            </w:r>
            <w:r w:rsidR="00D56B96">
              <w:rPr>
                <w:b/>
              </w:rPr>
              <w:t xml:space="preserve"> </w:t>
            </w:r>
            <w:r>
              <w:rPr>
                <w:b/>
              </w:rPr>
              <w:t>la sumatoria de los pesos de dichas aristas</w:t>
            </w:r>
          </w:p>
        </w:tc>
      </w:tr>
      <w:bookmarkEnd w:id="0"/>
    </w:tbl>
    <w:p w14:paraId="12199BFC" w14:textId="4AF2B8A0" w:rsidR="00992C95" w:rsidRDefault="00992C95" w:rsidP="00A02B23"/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2706"/>
        <w:gridCol w:w="1814"/>
        <w:gridCol w:w="3366"/>
        <w:gridCol w:w="1866"/>
      </w:tblGrid>
      <w:tr w:rsidR="005F2D29" w:rsidRPr="003C1742" w14:paraId="1AA3EC9B" w14:textId="77777777" w:rsidTr="00F52DA9">
        <w:tc>
          <w:tcPr>
            <w:tcW w:w="3507" w:type="dxa"/>
            <w:gridSpan w:val="2"/>
          </w:tcPr>
          <w:p w14:paraId="4209CBFF" w14:textId="77777777" w:rsidR="005F2D29" w:rsidRPr="006D0338" w:rsidRDefault="005F2D29" w:rsidP="00F52DA9">
            <w:pPr>
              <w:rPr>
                <w:b/>
              </w:rPr>
            </w:pPr>
            <w:r w:rsidRPr="006D0338">
              <w:rPr>
                <w:b/>
              </w:rPr>
              <w:t>Clase:</w:t>
            </w:r>
            <w:r>
              <w:rPr>
                <w:b/>
              </w:rPr>
              <w:t xml:space="preserve"> Juego</w:t>
            </w:r>
          </w:p>
        </w:tc>
        <w:tc>
          <w:tcPr>
            <w:tcW w:w="6838" w:type="dxa"/>
            <w:gridSpan w:val="3"/>
          </w:tcPr>
          <w:p w14:paraId="0CE3CFB4" w14:textId="5C5EAF2D" w:rsidR="005F2D29" w:rsidRPr="003C1742" w:rsidRDefault="005F2D29" w:rsidP="00F52DA9">
            <w:pPr>
              <w:jc w:val="left"/>
              <w:rPr>
                <w:b/>
                <w:lang w:val="en-US"/>
              </w:rPr>
            </w:pPr>
            <w:proofErr w:type="spellStart"/>
            <w:r w:rsidRPr="003C1742">
              <w:rPr>
                <w:b/>
                <w:lang w:val="en-US"/>
              </w:rPr>
              <w:t>Método</w:t>
            </w:r>
            <w:proofErr w:type="spellEnd"/>
            <w:r w:rsidRPr="003C1742">
              <w:rPr>
                <w:b/>
                <w:lang w:val="en-US"/>
              </w:rPr>
              <w:t xml:space="preserve">: </w:t>
            </w:r>
            <w:proofErr w:type="gramStart"/>
            <w:r>
              <w:rPr>
                <w:b/>
                <w:lang w:val="en-US"/>
              </w:rPr>
              <w:t>prim</w:t>
            </w:r>
            <w:r w:rsidRPr="003C1742">
              <w:rPr>
                <w:b/>
                <w:lang w:val="en-US"/>
              </w:rPr>
              <w:t>(</w:t>
            </w:r>
            <w:proofErr w:type="spellStart"/>
            <w:proofErr w:type="gramEnd"/>
            <w:r w:rsidRPr="003C1742">
              <w:rPr>
                <w:b/>
                <w:lang w:val="en-US"/>
              </w:rPr>
              <w:t>Hashtable</w:t>
            </w:r>
            <w:proofErr w:type="spellEnd"/>
            <w:r w:rsidRPr="003C1742">
              <w:rPr>
                <w:b/>
                <w:lang w:val="en-US"/>
              </w:rPr>
              <w:t xml:space="preserve">&lt;String, </w:t>
            </w:r>
            <w:proofErr w:type="spellStart"/>
            <w:r w:rsidRPr="003C1742">
              <w:rPr>
                <w:b/>
                <w:lang w:val="en-US"/>
              </w:rPr>
              <w:t>ArrayList</w:t>
            </w:r>
            <w:proofErr w:type="spellEnd"/>
            <w:r w:rsidRPr="003C1742">
              <w:rPr>
                <w:b/>
                <w:lang w:val="en-US"/>
              </w:rPr>
              <w:t>&lt;int[]&gt;&gt;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3C1742">
              <w:rPr>
                <w:b/>
                <w:lang w:val="en-US"/>
              </w:rPr>
              <w:t>grafoListaAd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F2D29" w:rsidRPr="006D0338" w14:paraId="5DD8BF21" w14:textId="77777777" w:rsidTr="00F52DA9">
        <w:tc>
          <w:tcPr>
            <w:tcW w:w="881" w:type="dxa"/>
          </w:tcPr>
          <w:p w14:paraId="1DB8C356" w14:textId="77777777" w:rsidR="005F2D29" w:rsidRPr="006D0338" w:rsidRDefault="005F2D29" w:rsidP="00F52DA9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2626" w:type="dxa"/>
          </w:tcPr>
          <w:p w14:paraId="542A8997" w14:textId="77777777" w:rsidR="005F2D29" w:rsidRPr="006D0338" w:rsidRDefault="005F2D29" w:rsidP="00F52DA9">
            <w:pPr>
              <w:jc w:val="center"/>
              <w:rPr>
                <w:b/>
              </w:rPr>
            </w:pPr>
            <w:r w:rsidRPr="006D0338">
              <w:rPr>
                <w:b/>
              </w:rPr>
              <w:t>Descripción de la prueba</w:t>
            </w:r>
          </w:p>
        </w:tc>
        <w:tc>
          <w:tcPr>
            <w:tcW w:w="1760" w:type="dxa"/>
          </w:tcPr>
          <w:p w14:paraId="7EED4D67" w14:textId="77777777" w:rsidR="005F2D29" w:rsidRPr="006D0338" w:rsidRDefault="005F2D29" w:rsidP="00F52DA9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3267" w:type="dxa"/>
          </w:tcPr>
          <w:p w14:paraId="70BF69AB" w14:textId="77777777" w:rsidR="005F2D29" w:rsidRPr="006D0338" w:rsidRDefault="005F2D29" w:rsidP="00F52DA9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1811" w:type="dxa"/>
          </w:tcPr>
          <w:p w14:paraId="7A45ABB2" w14:textId="77777777" w:rsidR="005F2D29" w:rsidRPr="006D0338" w:rsidRDefault="005F2D29" w:rsidP="00F52DA9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5F2D29" w:rsidRPr="006D0338" w14:paraId="1392F77A" w14:textId="77777777" w:rsidTr="00F52DA9">
        <w:tc>
          <w:tcPr>
            <w:tcW w:w="881" w:type="dxa"/>
          </w:tcPr>
          <w:p w14:paraId="5F292B61" w14:textId="77777777" w:rsidR="005F2D29" w:rsidRPr="006D0338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26" w:type="dxa"/>
          </w:tcPr>
          <w:p w14:paraId="497212A3" w14:textId="08875788" w:rsidR="005F2D29" w:rsidRPr="006D0338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 xml:space="preserve">Se aplica </w:t>
            </w:r>
            <w:proofErr w:type="spellStart"/>
            <w:r>
              <w:rPr>
                <w:b/>
              </w:rPr>
              <w:t>prim</w:t>
            </w:r>
            <w:proofErr w:type="spellEnd"/>
            <w:r>
              <w:rPr>
                <w:b/>
              </w:rPr>
              <w:t xml:space="preserve"> a un grafo implementado con listas de adyacencias para encontrar las aristas que forman el árbol generador mínimo y su peso de recorrido</w:t>
            </w:r>
          </w:p>
        </w:tc>
        <w:tc>
          <w:tcPr>
            <w:tcW w:w="1760" w:type="dxa"/>
          </w:tcPr>
          <w:p w14:paraId="3841CE5B" w14:textId="77777777" w:rsidR="005F2D29" w:rsidRPr="006D0338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67" w:type="dxa"/>
          </w:tcPr>
          <w:p w14:paraId="4F965C6A" w14:textId="77777777" w:rsidR="005F2D29" w:rsidRPr="00973B1E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 xml:space="preserve">Aristas = </w:t>
            </w:r>
            <w:proofErr w:type="gramStart"/>
            <w:r>
              <w:rPr>
                <w:b/>
              </w:rPr>
              <w:t xml:space="preserve">{ </w:t>
            </w:r>
            <w:r w:rsidRPr="00973B1E">
              <w:rPr>
                <w:b/>
              </w:rPr>
              <w:t>2</w:t>
            </w:r>
            <w:proofErr w:type="gramEnd"/>
            <w:r w:rsidRPr="00973B1E">
              <w:rPr>
                <w:b/>
              </w:rPr>
              <w:t>,5</w:t>
            </w:r>
          </w:p>
          <w:p w14:paraId="566422CD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2,5 6,5</w:t>
            </w:r>
          </w:p>
          <w:p w14:paraId="5A97F993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0,5 1,5 3,5 4,5</w:t>
            </w:r>
          </w:p>
          <w:p w14:paraId="134E53D9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 xml:space="preserve">2,5 5,5 </w:t>
            </w:r>
          </w:p>
          <w:p w14:paraId="3EF35E56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2,5 5,5 6,5</w:t>
            </w:r>
          </w:p>
          <w:p w14:paraId="1976CD0E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3,5 4,5</w:t>
            </w:r>
          </w:p>
          <w:p w14:paraId="7DA55452" w14:textId="77777777" w:rsidR="005F2D29" w:rsidRPr="006D0338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1,5 4,</w:t>
            </w:r>
            <w:proofErr w:type="gramStart"/>
            <w:r w:rsidRPr="00973B1E">
              <w:rPr>
                <w:b/>
              </w:rPr>
              <w:t>5</w:t>
            </w:r>
            <w:r>
              <w:rPr>
                <w:b/>
              </w:rPr>
              <w:t xml:space="preserve"> }</w:t>
            </w:r>
            <w:proofErr w:type="gramEnd"/>
          </w:p>
        </w:tc>
        <w:tc>
          <w:tcPr>
            <w:tcW w:w="1811" w:type="dxa"/>
          </w:tcPr>
          <w:p w14:paraId="4AA0BD82" w14:textId="77777777" w:rsidR="005F2D29" w:rsidRPr="006D0338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 xml:space="preserve">Se retorna un arreglo de caracteres en cuyo índice 0 se encuentran las aristas que formar el árbol de expansión </w:t>
            </w:r>
            <w:r>
              <w:rPr>
                <w:b/>
              </w:rPr>
              <w:lastRenderedPageBreak/>
              <w:t>mínima y en cuyo índice 1 se encuentra la sumatoria de los pesos de dichas aristas</w:t>
            </w:r>
          </w:p>
        </w:tc>
      </w:tr>
      <w:tr w:rsidR="005F2D29" w:rsidRPr="006D0338" w14:paraId="72862DBC" w14:textId="77777777" w:rsidTr="00F52DA9">
        <w:tc>
          <w:tcPr>
            <w:tcW w:w="881" w:type="dxa"/>
          </w:tcPr>
          <w:p w14:paraId="082CAF3B" w14:textId="77777777" w:rsidR="005F2D29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626" w:type="dxa"/>
          </w:tcPr>
          <w:p w14:paraId="354B2ED8" w14:textId="4911A892" w:rsidR="005F2D29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 xml:space="preserve">Se aplica </w:t>
            </w:r>
            <w:r>
              <w:rPr>
                <w:b/>
              </w:rPr>
              <w:t>prim</w:t>
            </w:r>
            <w:bookmarkStart w:id="1" w:name="_GoBack"/>
            <w:bookmarkEnd w:id="1"/>
            <w:r>
              <w:rPr>
                <w:b/>
              </w:rPr>
              <w:t xml:space="preserve"> a un grafo implementado con matriz de adyacencia para encontrar las aristas que forman el árbol generador mínimo y su peso de recorrido</w:t>
            </w:r>
          </w:p>
        </w:tc>
        <w:tc>
          <w:tcPr>
            <w:tcW w:w="1760" w:type="dxa"/>
          </w:tcPr>
          <w:p w14:paraId="2050E817" w14:textId="77777777" w:rsidR="005F2D29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67" w:type="dxa"/>
          </w:tcPr>
          <w:p w14:paraId="5AE4891B" w14:textId="77777777" w:rsidR="005F2D29" w:rsidRPr="00973B1E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 xml:space="preserve">Aristas = </w:t>
            </w:r>
            <w:proofErr w:type="gramStart"/>
            <w:r>
              <w:rPr>
                <w:b/>
              </w:rPr>
              <w:t xml:space="preserve">{ </w:t>
            </w:r>
            <w:r w:rsidRPr="00973B1E">
              <w:rPr>
                <w:b/>
              </w:rPr>
              <w:t>2</w:t>
            </w:r>
            <w:proofErr w:type="gramEnd"/>
            <w:r w:rsidRPr="00973B1E">
              <w:rPr>
                <w:b/>
              </w:rPr>
              <w:t>,5</w:t>
            </w:r>
          </w:p>
          <w:p w14:paraId="0C6CA6FB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2,5 6,5</w:t>
            </w:r>
          </w:p>
          <w:p w14:paraId="3F4E9A50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0,5 1,5 3,5 4,5</w:t>
            </w:r>
          </w:p>
          <w:p w14:paraId="4582D291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 xml:space="preserve">2,5 5,5 </w:t>
            </w:r>
          </w:p>
          <w:p w14:paraId="46D4E6E8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2,5 5,5 6,5</w:t>
            </w:r>
          </w:p>
          <w:p w14:paraId="70AB3123" w14:textId="77777777" w:rsidR="005F2D29" w:rsidRPr="00973B1E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3,5 4,5</w:t>
            </w:r>
          </w:p>
          <w:p w14:paraId="72890A44" w14:textId="77777777" w:rsidR="005F2D29" w:rsidRDefault="005F2D29" w:rsidP="00F52DA9">
            <w:pPr>
              <w:jc w:val="center"/>
              <w:rPr>
                <w:b/>
              </w:rPr>
            </w:pPr>
            <w:r w:rsidRPr="00973B1E">
              <w:rPr>
                <w:b/>
              </w:rPr>
              <w:t>1,5 4,</w:t>
            </w:r>
            <w:proofErr w:type="gramStart"/>
            <w:r w:rsidRPr="00973B1E">
              <w:rPr>
                <w:b/>
              </w:rPr>
              <w:t>5</w:t>
            </w:r>
            <w:r>
              <w:rPr>
                <w:b/>
              </w:rPr>
              <w:t xml:space="preserve"> }</w:t>
            </w:r>
            <w:proofErr w:type="gramEnd"/>
          </w:p>
        </w:tc>
        <w:tc>
          <w:tcPr>
            <w:tcW w:w="1811" w:type="dxa"/>
          </w:tcPr>
          <w:p w14:paraId="0E5BCAF7" w14:textId="77777777" w:rsidR="005F2D29" w:rsidRPr="006D0338" w:rsidRDefault="005F2D29" w:rsidP="00F52DA9">
            <w:pPr>
              <w:jc w:val="center"/>
              <w:rPr>
                <w:b/>
              </w:rPr>
            </w:pPr>
            <w:r>
              <w:rPr>
                <w:b/>
              </w:rPr>
              <w:t>Se retorna un arreglo de caracteres en cuyo índice 0 se encuentran las aristas que formar el árbol de expansión mínima y en cuyo índice 1 se encuentra la sumatoria de los pesos de dichas aristas</w:t>
            </w:r>
          </w:p>
        </w:tc>
      </w:tr>
    </w:tbl>
    <w:p w14:paraId="5CA1B0D5" w14:textId="77777777" w:rsidR="005F2D29" w:rsidRPr="006008E2" w:rsidRDefault="005F2D29" w:rsidP="00A02B23"/>
    <w:sectPr w:rsidR="005F2D29" w:rsidRPr="006008E2" w:rsidSect="000A7700">
      <w:headerReference w:type="default" r:id="rId7"/>
      <w:footerReference w:type="default" r:id="rId8"/>
      <w:footerReference w:type="first" r:id="rId9"/>
      <w:pgSz w:w="12242" w:h="15842" w:code="1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A39C9" w14:textId="77777777" w:rsidR="00824E5C" w:rsidRDefault="00824E5C">
      <w:r>
        <w:separator/>
      </w:r>
    </w:p>
  </w:endnote>
  <w:endnote w:type="continuationSeparator" w:id="0">
    <w:p w14:paraId="5DA4274E" w14:textId="77777777" w:rsidR="00824E5C" w:rsidRDefault="0082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D9A4" w14:textId="77777777" w:rsidR="00992C95" w:rsidRDefault="00992C95" w:rsidP="004D7037">
    <w:pPr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67D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5A2A7" w14:textId="1C6DE16E" w:rsidR="00992C95" w:rsidRPr="006647CE" w:rsidRDefault="00992C95">
    <w:pPr>
      <w:pStyle w:val="Piedepgina"/>
      <w:jc w:val="right"/>
    </w:pPr>
    <w:r w:rsidRPr="006647CE">
      <w:rPr>
        <w:lang w:val="es-ES"/>
      </w:rPr>
      <w:t xml:space="preserve">Página </w:t>
    </w:r>
    <w:r w:rsidRPr="006647CE">
      <w:rPr>
        <w:bCs/>
        <w:sz w:val="24"/>
      </w:rPr>
      <w:fldChar w:fldCharType="begin"/>
    </w:r>
    <w:r w:rsidRPr="006647CE">
      <w:rPr>
        <w:bCs/>
      </w:rPr>
      <w:instrText>PAGE</w:instrText>
    </w:r>
    <w:r w:rsidRPr="006647CE">
      <w:rPr>
        <w:bCs/>
        <w:sz w:val="24"/>
      </w:rPr>
      <w:fldChar w:fldCharType="separate"/>
    </w:r>
    <w:r w:rsidR="003D56FD">
      <w:rPr>
        <w:bCs/>
        <w:noProof/>
      </w:rPr>
      <w:t>1</w:t>
    </w:r>
    <w:r w:rsidRPr="006647CE">
      <w:rPr>
        <w:bCs/>
        <w:sz w:val="24"/>
      </w:rPr>
      <w:fldChar w:fldCharType="end"/>
    </w:r>
    <w:r w:rsidRPr="006647CE">
      <w:rPr>
        <w:lang w:val="es-ES"/>
      </w:rPr>
      <w:t xml:space="preserve"> de </w:t>
    </w:r>
    <w:r w:rsidRPr="006647CE">
      <w:rPr>
        <w:bCs/>
        <w:sz w:val="24"/>
      </w:rPr>
      <w:fldChar w:fldCharType="begin"/>
    </w:r>
    <w:r w:rsidRPr="006647CE">
      <w:rPr>
        <w:bCs/>
      </w:rPr>
      <w:instrText>NUMPAGES</w:instrText>
    </w:r>
    <w:r w:rsidRPr="006647CE">
      <w:rPr>
        <w:bCs/>
        <w:sz w:val="24"/>
      </w:rPr>
      <w:fldChar w:fldCharType="separate"/>
    </w:r>
    <w:r w:rsidR="003D56FD">
      <w:rPr>
        <w:bCs/>
        <w:noProof/>
      </w:rPr>
      <w:t>1</w:t>
    </w:r>
    <w:r w:rsidRPr="006647CE">
      <w:rPr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9512" w14:textId="77777777" w:rsidR="00824E5C" w:rsidRDefault="00824E5C">
      <w:r>
        <w:separator/>
      </w:r>
    </w:p>
  </w:footnote>
  <w:footnote w:type="continuationSeparator" w:id="0">
    <w:p w14:paraId="7C53C52A" w14:textId="77777777" w:rsidR="00824E5C" w:rsidRDefault="00824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CDC44" w14:textId="77777777" w:rsidR="00992C95" w:rsidRDefault="00992C95">
    <w:pPr>
      <w:pStyle w:val="Encabezado"/>
    </w:pPr>
    <w:r>
      <w:t>Isis1205 – Algorítmica y Programación por Objetos 2</w:t>
    </w:r>
    <w:r>
      <w:tab/>
      <w:t>Cupi2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3A8E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225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56F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E20E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DCA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ECD9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2E6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98A2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8CA29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A0B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1D17"/>
    <w:multiLevelType w:val="hybridMultilevel"/>
    <w:tmpl w:val="60B20A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086969"/>
    <w:multiLevelType w:val="hybridMultilevel"/>
    <w:tmpl w:val="DCF88F9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C9E31A9"/>
    <w:multiLevelType w:val="hybridMultilevel"/>
    <w:tmpl w:val="A800A32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082229"/>
    <w:multiLevelType w:val="hybridMultilevel"/>
    <w:tmpl w:val="6412988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B861FD"/>
    <w:multiLevelType w:val="hybridMultilevel"/>
    <w:tmpl w:val="A694F4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5E5D93"/>
    <w:multiLevelType w:val="hybridMultilevel"/>
    <w:tmpl w:val="03D0933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223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C52E1A"/>
    <w:multiLevelType w:val="hybridMultilevel"/>
    <w:tmpl w:val="C0E231C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5D96788"/>
    <w:multiLevelType w:val="hybridMultilevel"/>
    <w:tmpl w:val="16E801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44E55"/>
    <w:multiLevelType w:val="multilevel"/>
    <w:tmpl w:val="18608100"/>
    <w:lvl w:ilvl="0">
      <w:start w:val="1"/>
      <w:numFmt w:val="decimal"/>
      <w:pStyle w:val="Cupi2-TituloSecci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upi2-Subseccin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upi2-Subseccin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1C966EF3"/>
    <w:multiLevelType w:val="hybridMultilevel"/>
    <w:tmpl w:val="3B3CF6B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E321FDC"/>
    <w:multiLevelType w:val="hybridMultilevel"/>
    <w:tmpl w:val="93440DF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9EE5911"/>
    <w:multiLevelType w:val="hybridMultilevel"/>
    <w:tmpl w:val="7616AC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4F20F1"/>
    <w:multiLevelType w:val="hybridMultilevel"/>
    <w:tmpl w:val="D1AC4AF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453436"/>
    <w:multiLevelType w:val="hybridMultilevel"/>
    <w:tmpl w:val="9394FC4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547799"/>
    <w:multiLevelType w:val="hybridMultilevel"/>
    <w:tmpl w:val="1034E8C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232292"/>
    <w:multiLevelType w:val="hybridMultilevel"/>
    <w:tmpl w:val="F802218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B90108"/>
    <w:multiLevelType w:val="hybridMultilevel"/>
    <w:tmpl w:val="150CB73A"/>
    <w:lvl w:ilvl="0" w:tplc="D272D8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C90D75"/>
    <w:multiLevelType w:val="hybridMultilevel"/>
    <w:tmpl w:val="05FCE71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A0E34"/>
    <w:multiLevelType w:val="hybridMultilevel"/>
    <w:tmpl w:val="165C491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7201EBA"/>
    <w:multiLevelType w:val="hybridMultilevel"/>
    <w:tmpl w:val="09E88B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1573A3"/>
    <w:multiLevelType w:val="hybridMultilevel"/>
    <w:tmpl w:val="DD6639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8168E"/>
    <w:multiLevelType w:val="hybridMultilevel"/>
    <w:tmpl w:val="11F09BD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5A4645"/>
    <w:multiLevelType w:val="hybridMultilevel"/>
    <w:tmpl w:val="328806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17433"/>
    <w:multiLevelType w:val="hybridMultilevel"/>
    <w:tmpl w:val="4210B0A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84C42"/>
    <w:multiLevelType w:val="hybridMultilevel"/>
    <w:tmpl w:val="892E4BF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997BFA"/>
    <w:multiLevelType w:val="hybridMultilevel"/>
    <w:tmpl w:val="FF10CD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F6156"/>
    <w:multiLevelType w:val="multilevel"/>
    <w:tmpl w:val="761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AC05C9"/>
    <w:multiLevelType w:val="hybridMultilevel"/>
    <w:tmpl w:val="5384639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BB7EBA"/>
    <w:multiLevelType w:val="hybridMultilevel"/>
    <w:tmpl w:val="F3A0E30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C21BE3"/>
    <w:multiLevelType w:val="hybridMultilevel"/>
    <w:tmpl w:val="0FDE36B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967EB4"/>
    <w:multiLevelType w:val="hybridMultilevel"/>
    <w:tmpl w:val="BC5CB07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40"/>
  </w:num>
  <w:num w:numId="3">
    <w:abstractNumId w:val="30"/>
  </w:num>
  <w:num w:numId="4">
    <w:abstractNumId w:val="20"/>
  </w:num>
  <w:num w:numId="5">
    <w:abstractNumId w:val="11"/>
  </w:num>
  <w:num w:numId="6">
    <w:abstractNumId w:val="35"/>
  </w:num>
  <w:num w:numId="7">
    <w:abstractNumId w:val="19"/>
  </w:num>
  <w:num w:numId="8">
    <w:abstractNumId w:val="16"/>
  </w:num>
  <w:num w:numId="9">
    <w:abstractNumId w:val="13"/>
  </w:num>
  <w:num w:numId="10">
    <w:abstractNumId w:val="14"/>
  </w:num>
  <w:num w:numId="11">
    <w:abstractNumId w:val="28"/>
  </w:num>
  <w:num w:numId="12">
    <w:abstractNumId w:val="32"/>
  </w:num>
  <w:num w:numId="13">
    <w:abstractNumId w:val="10"/>
  </w:num>
  <w:num w:numId="14">
    <w:abstractNumId w:val="21"/>
  </w:num>
  <w:num w:numId="15">
    <w:abstractNumId w:val="36"/>
  </w:num>
  <w:num w:numId="16">
    <w:abstractNumId w:val="38"/>
  </w:num>
  <w:num w:numId="17">
    <w:abstractNumId w:val="22"/>
  </w:num>
  <w:num w:numId="18">
    <w:abstractNumId w:val="18"/>
  </w:num>
  <w:num w:numId="19">
    <w:abstractNumId w:val="31"/>
  </w:num>
  <w:num w:numId="20">
    <w:abstractNumId w:val="12"/>
  </w:num>
  <w:num w:numId="21">
    <w:abstractNumId w:val="37"/>
  </w:num>
  <w:num w:numId="22">
    <w:abstractNumId w:val="23"/>
  </w:num>
  <w:num w:numId="23">
    <w:abstractNumId w:val="15"/>
  </w:num>
  <w:num w:numId="24">
    <w:abstractNumId w:val="33"/>
  </w:num>
  <w:num w:numId="25">
    <w:abstractNumId w:val="25"/>
  </w:num>
  <w:num w:numId="26">
    <w:abstractNumId w:val="39"/>
  </w:num>
  <w:num w:numId="27">
    <w:abstractNumId w:val="24"/>
  </w:num>
  <w:num w:numId="28">
    <w:abstractNumId w:val="34"/>
  </w:num>
  <w:num w:numId="29">
    <w:abstractNumId w:val="27"/>
  </w:num>
  <w:num w:numId="30">
    <w:abstractNumId w:val="17"/>
  </w:num>
  <w:num w:numId="31">
    <w:abstractNumId w:val="2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6"/>
    <w:rsid w:val="000002DD"/>
    <w:rsid w:val="00001A5F"/>
    <w:rsid w:val="000104A8"/>
    <w:rsid w:val="00010683"/>
    <w:rsid w:val="000171B8"/>
    <w:rsid w:val="0002010D"/>
    <w:rsid w:val="000273C1"/>
    <w:rsid w:val="00051AF5"/>
    <w:rsid w:val="00055926"/>
    <w:rsid w:val="00061749"/>
    <w:rsid w:val="00061A82"/>
    <w:rsid w:val="00076AB8"/>
    <w:rsid w:val="00083325"/>
    <w:rsid w:val="00083FE7"/>
    <w:rsid w:val="00085BF4"/>
    <w:rsid w:val="000940D8"/>
    <w:rsid w:val="000A26DE"/>
    <w:rsid w:val="000A7700"/>
    <w:rsid w:val="000D5766"/>
    <w:rsid w:val="000D5E7F"/>
    <w:rsid w:val="000F2EAF"/>
    <w:rsid w:val="00101AE4"/>
    <w:rsid w:val="0011167D"/>
    <w:rsid w:val="00115EE0"/>
    <w:rsid w:val="001222AF"/>
    <w:rsid w:val="00125FC7"/>
    <w:rsid w:val="00164B43"/>
    <w:rsid w:val="001671AF"/>
    <w:rsid w:val="00183DAC"/>
    <w:rsid w:val="00185202"/>
    <w:rsid w:val="00191074"/>
    <w:rsid w:val="001944E7"/>
    <w:rsid w:val="001952A9"/>
    <w:rsid w:val="001A1F53"/>
    <w:rsid w:val="001A37B6"/>
    <w:rsid w:val="001A49BE"/>
    <w:rsid w:val="001B360F"/>
    <w:rsid w:val="001E3D92"/>
    <w:rsid w:val="001F29DF"/>
    <w:rsid w:val="00221B6D"/>
    <w:rsid w:val="00236DFF"/>
    <w:rsid w:val="00245B09"/>
    <w:rsid w:val="002A0416"/>
    <w:rsid w:val="002B522B"/>
    <w:rsid w:val="002B531E"/>
    <w:rsid w:val="002C751E"/>
    <w:rsid w:val="002D4C31"/>
    <w:rsid w:val="00321AF1"/>
    <w:rsid w:val="00321F02"/>
    <w:rsid w:val="0034510C"/>
    <w:rsid w:val="00357B81"/>
    <w:rsid w:val="00361E99"/>
    <w:rsid w:val="003622B3"/>
    <w:rsid w:val="003702E3"/>
    <w:rsid w:val="0037576A"/>
    <w:rsid w:val="0038027C"/>
    <w:rsid w:val="0038790B"/>
    <w:rsid w:val="003A59F4"/>
    <w:rsid w:val="003A65E8"/>
    <w:rsid w:val="003A6640"/>
    <w:rsid w:val="003C1742"/>
    <w:rsid w:val="003D30AE"/>
    <w:rsid w:val="003D485B"/>
    <w:rsid w:val="003D56FD"/>
    <w:rsid w:val="003E6169"/>
    <w:rsid w:val="004051D6"/>
    <w:rsid w:val="00407B38"/>
    <w:rsid w:val="00411951"/>
    <w:rsid w:val="004150FA"/>
    <w:rsid w:val="00433F4C"/>
    <w:rsid w:val="004342F0"/>
    <w:rsid w:val="004348CB"/>
    <w:rsid w:val="00456AF0"/>
    <w:rsid w:val="00467CD4"/>
    <w:rsid w:val="00473A2A"/>
    <w:rsid w:val="00496F73"/>
    <w:rsid w:val="0049767D"/>
    <w:rsid w:val="004A1902"/>
    <w:rsid w:val="004A1F32"/>
    <w:rsid w:val="004A2210"/>
    <w:rsid w:val="004A5697"/>
    <w:rsid w:val="004D7037"/>
    <w:rsid w:val="004E0CC0"/>
    <w:rsid w:val="004F32DD"/>
    <w:rsid w:val="00501566"/>
    <w:rsid w:val="005033F6"/>
    <w:rsid w:val="00535011"/>
    <w:rsid w:val="00540D3E"/>
    <w:rsid w:val="00542C39"/>
    <w:rsid w:val="00553CE6"/>
    <w:rsid w:val="00584D9E"/>
    <w:rsid w:val="00593AE2"/>
    <w:rsid w:val="00595AED"/>
    <w:rsid w:val="005A225E"/>
    <w:rsid w:val="005A2508"/>
    <w:rsid w:val="005A3235"/>
    <w:rsid w:val="005C51F6"/>
    <w:rsid w:val="005E2881"/>
    <w:rsid w:val="005E591D"/>
    <w:rsid w:val="005E64DB"/>
    <w:rsid w:val="005F2D29"/>
    <w:rsid w:val="005F32BA"/>
    <w:rsid w:val="005F519E"/>
    <w:rsid w:val="005F64D6"/>
    <w:rsid w:val="006008E2"/>
    <w:rsid w:val="00601700"/>
    <w:rsid w:val="0061265B"/>
    <w:rsid w:val="00615CE7"/>
    <w:rsid w:val="0062066E"/>
    <w:rsid w:val="0064614C"/>
    <w:rsid w:val="006467D7"/>
    <w:rsid w:val="006647CE"/>
    <w:rsid w:val="00680B30"/>
    <w:rsid w:val="00690DA5"/>
    <w:rsid w:val="006A0F0B"/>
    <w:rsid w:val="006B70DE"/>
    <w:rsid w:val="006D0338"/>
    <w:rsid w:val="006F0A6B"/>
    <w:rsid w:val="00723376"/>
    <w:rsid w:val="0072790A"/>
    <w:rsid w:val="0073044A"/>
    <w:rsid w:val="00733724"/>
    <w:rsid w:val="00735C66"/>
    <w:rsid w:val="00737935"/>
    <w:rsid w:val="00740FE9"/>
    <w:rsid w:val="00750719"/>
    <w:rsid w:val="00761CEA"/>
    <w:rsid w:val="007816BD"/>
    <w:rsid w:val="00786C65"/>
    <w:rsid w:val="007874C1"/>
    <w:rsid w:val="0079076E"/>
    <w:rsid w:val="007916E6"/>
    <w:rsid w:val="00793B9B"/>
    <w:rsid w:val="007A2222"/>
    <w:rsid w:val="007A223E"/>
    <w:rsid w:val="007C3DC1"/>
    <w:rsid w:val="007C6751"/>
    <w:rsid w:val="007D16AD"/>
    <w:rsid w:val="007D2359"/>
    <w:rsid w:val="007E533B"/>
    <w:rsid w:val="007E59ED"/>
    <w:rsid w:val="007F0BAF"/>
    <w:rsid w:val="00801CC8"/>
    <w:rsid w:val="00801CD3"/>
    <w:rsid w:val="00824E5C"/>
    <w:rsid w:val="00846C22"/>
    <w:rsid w:val="00847E7C"/>
    <w:rsid w:val="00861F56"/>
    <w:rsid w:val="008830C4"/>
    <w:rsid w:val="008840DF"/>
    <w:rsid w:val="008B0D66"/>
    <w:rsid w:val="008B5699"/>
    <w:rsid w:val="008C6DF8"/>
    <w:rsid w:val="008D6318"/>
    <w:rsid w:val="008E132C"/>
    <w:rsid w:val="008E2B42"/>
    <w:rsid w:val="008E2F24"/>
    <w:rsid w:val="008F7E22"/>
    <w:rsid w:val="008F7E79"/>
    <w:rsid w:val="009013A2"/>
    <w:rsid w:val="00906961"/>
    <w:rsid w:val="00910846"/>
    <w:rsid w:val="0091192F"/>
    <w:rsid w:val="009152C5"/>
    <w:rsid w:val="0092201F"/>
    <w:rsid w:val="0092219F"/>
    <w:rsid w:val="00935D81"/>
    <w:rsid w:val="00941ADA"/>
    <w:rsid w:val="00942168"/>
    <w:rsid w:val="00946A6B"/>
    <w:rsid w:val="00946AD1"/>
    <w:rsid w:val="00946FD1"/>
    <w:rsid w:val="00953916"/>
    <w:rsid w:val="00956F66"/>
    <w:rsid w:val="009739C7"/>
    <w:rsid w:val="00973B1E"/>
    <w:rsid w:val="0097504E"/>
    <w:rsid w:val="00986C5E"/>
    <w:rsid w:val="00992C95"/>
    <w:rsid w:val="009A1FF5"/>
    <w:rsid w:val="009A578A"/>
    <w:rsid w:val="009A6489"/>
    <w:rsid w:val="009A69BB"/>
    <w:rsid w:val="009B4B32"/>
    <w:rsid w:val="009E035A"/>
    <w:rsid w:val="009E2B65"/>
    <w:rsid w:val="00A02B23"/>
    <w:rsid w:val="00A04F5A"/>
    <w:rsid w:val="00A25261"/>
    <w:rsid w:val="00A27DC6"/>
    <w:rsid w:val="00A342C3"/>
    <w:rsid w:val="00A378BE"/>
    <w:rsid w:val="00A415C4"/>
    <w:rsid w:val="00A47370"/>
    <w:rsid w:val="00A530AA"/>
    <w:rsid w:val="00A63230"/>
    <w:rsid w:val="00A668E0"/>
    <w:rsid w:val="00A70C5D"/>
    <w:rsid w:val="00A728D3"/>
    <w:rsid w:val="00A96324"/>
    <w:rsid w:val="00AB02DB"/>
    <w:rsid w:val="00AB4D65"/>
    <w:rsid w:val="00AC141C"/>
    <w:rsid w:val="00AC2DC8"/>
    <w:rsid w:val="00AC3BCD"/>
    <w:rsid w:val="00AD0D1F"/>
    <w:rsid w:val="00AE0999"/>
    <w:rsid w:val="00AE384E"/>
    <w:rsid w:val="00B0391E"/>
    <w:rsid w:val="00B106DF"/>
    <w:rsid w:val="00B1154E"/>
    <w:rsid w:val="00B23122"/>
    <w:rsid w:val="00B26A8C"/>
    <w:rsid w:val="00B27C8A"/>
    <w:rsid w:val="00B34446"/>
    <w:rsid w:val="00B36D0C"/>
    <w:rsid w:val="00B45A27"/>
    <w:rsid w:val="00B5372F"/>
    <w:rsid w:val="00B54269"/>
    <w:rsid w:val="00B70C93"/>
    <w:rsid w:val="00B717B9"/>
    <w:rsid w:val="00B74969"/>
    <w:rsid w:val="00BB3C10"/>
    <w:rsid w:val="00BB66C5"/>
    <w:rsid w:val="00BD34FD"/>
    <w:rsid w:val="00BF2F82"/>
    <w:rsid w:val="00C00E5E"/>
    <w:rsid w:val="00C035DC"/>
    <w:rsid w:val="00C04FE9"/>
    <w:rsid w:val="00C23D7F"/>
    <w:rsid w:val="00C32D96"/>
    <w:rsid w:val="00C552B7"/>
    <w:rsid w:val="00C57803"/>
    <w:rsid w:val="00C60097"/>
    <w:rsid w:val="00C6197C"/>
    <w:rsid w:val="00C63886"/>
    <w:rsid w:val="00C7528B"/>
    <w:rsid w:val="00C817B3"/>
    <w:rsid w:val="00C83CF5"/>
    <w:rsid w:val="00C85B8B"/>
    <w:rsid w:val="00C96F47"/>
    <w:rsid w:val="00CA129A"/>
    <w:rsid w:val="00CB4A87"/>
    <w:rsid w:val="00CC2799"/>
    <w:rsid w:val="00CD79C6"/>
    <w:rsid w:val="00D0049F"/>
    <w:rsid w:val="00D043BA"/>
    <w:rsid w:val="00D07025"/>
    <w:rsid w:val="00D117C8"/>
    <w:rsid w:val="00D24691"/>
    <w:rsid w:val="00D27D83"/>
    <w:rsid w:val="00D32034"/>
    <w:rsid w:val="00D3495D"/>
    <w:rsid w:val="00D3681D"/>
    <w:rsid w:val="00D56B96"/>
    <w:rsid w:val="00D60522"/>
    <w:rsid w:val="00D775CD"/>
    <w:rsid w:val="00D91D21"/>
    <w:rsid w:val="00DD6414"/>
    <w:rsid w:val="00DE0610"/>
    <w:rsid w:val="00DE163D"/>
    <w:rsid w:val="00DE67D5"/>
    <w:rsid w:val="00DF33AF"/>
    <w:rsid w:val="00DF4FCB"/>
    <w:rsid w:val="00DF60C6"/>
    <w:rsid w:val="00DF6160"/>
    <w:rsid w:val="00E1550D"/>
    <w:rsid w:val="00E208B2"/>
    <w:rsid w:val="00E30F8C"/>
    <w:rsid w:val="00E31A89"/>
    <w:rsid w:val="00E3266E"/>
    <w:rsid w:val="00E607D1"/>
    <w:rsid w:val="00E62B41"/>
    <w:rsid w:val="00E65573"/>
    <w:rsid w:val="00E66489"/>
    <w:rsid w:val="00E71809"/>
    <w:rsid w:val="00E765C9"/>
    <w:rsid w:val="00E77191"/>
    <w:rsid w:val="00E93A8B"/>
    <w:rsid w:val="00EB544B"/>
    <w:rsid w:val="00EB6551"/>
    <w:rsid w:val="00EC5D1F"/>
    <w:rsid w:val="00ED487A"/>
    <w:rsid w:val="00EE213A"/>
    <w:rsid w:val="00EE4010"/>
    <w:rsid w:val="00F020AF"/>
    <w:rsid w:val="00F05353"/>
    <w:rsid w:val="00F117D1"/>
    <w:rsid w:val="00F26326"/>
    <w:rsid w:val="00F33FE1"/>
    <w:rsid w:val="00F3483D"/>
    <w:rsid w:val="00F52EF1"/>
    <w:rsid w:val="00F55670"/>
    <w:rsid w:val="00F56411"/>
    <w:rsid w:val="00F60131"/>
    <w:rsid w:val="00F60CF3"/>
    <w:rsid w:val="00F721D8"/>
    <w:rsid w:val="00F83105"/>
    <w:rsid w:val="00F90153"/>
    <w:rsid w:val="00F935C2"/>
    <w:rsid w:val="00FA25D1"/>
    <w:rsid w:val="00FC0B00"/>
    <w:rsid w:val="00FC333E"/>
    <w:rsid w:val="00FD12D3"/>
    <w:rsid w:val="00FD23E6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79478"/>
  <w15:chartTrackingRefBased/>
  <w15:docId w15:val="{67A8D1E9-209F-45F0-90A4-D46C03C1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1D21"/>
    <w:pPr>
      <w:spacing w:before="60" w:after="60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qFormat/>
    <w:rsid w:val="00733724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2790A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pi2-TextoSeccinCarCar">
    <w:name w:val="Cupi2-TextoSección Car Car"/>
    <w:basedOn w:val="Normal"/>
    <w:link w:val="Cupi2-TextoSeccinCarCarCar"/>
    <w:rsid w:val="00733724"/>
    <w:pPr>
      <w:spacing w:before="240"/>
    </w:pPr>
    <w:rPr>
      <w:rFonts w:cs="Arial"/>
      <w:szCs w:val="22"/>
    </w:rPr>
  </w:style>
  <w:style w:type="character" w:customStyle="1" w:styleId="Cupi2-TextoSeccinCarCarCar">
    <w:name w:val="Cupi2-TextoSección Car Car Car"/>
    <w:link w:val="Cupi2-TextoSeccinCarCar"/>
    <w:rsid w:val="00733724"/>
    <w:rPr>
      <w:rFonts w:ascii="Arial" w:hAnsi="Arial" w:cs="Arial"/>
      <w:sz w:val="22"/>
      <w:szCs w:val="22"/>
      <w:lang w:val="es-ES" w:eastAsia="es-ES" w:bidi="ar-SA"/>
    </w:rPr>
  </w:style>
  <w:style w:type="table" w:styleId="Tablaprofesional">
    <w:name w:val="Table Professional"/>
    <w:basedOn w:val="Tablanormal"/>
    <w:rsid w:val="0073372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ostbody1">
    <w:name w:val="postbody1"/>
    <w:rsid w:val="00733724"/>
    <w:rPr>
      <w:sz w:val="18"/>
      <w:szCs w:val="18"/>
    </w:rPr>
  </w:style>
  <w:style w:type="table" w:styleId="Tablaconcuadrcula">
    <w:name w:val="Table Grid"/>
    <w:basedOn w:val="Tablanormal"/>
    <w:rsid w:val="007D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pi2-TituloSeccin">
    <w:name w:val="Cupi2-TituloSección"/>
    <w:basedOn w:val="Normal"/>
    <w:next w:val="Cupi2-TextoSeccinCarCar"/>
    <w:rsid w:val="00467CD4"/>
    <w:pPr>
      <w:numPr>
        <w:numId w:val="18"/>
      </w:numPr>
      <w:shd w:val="clear" w:color="auto" w:fill="B3B3B3"/>
      <w:tabs>
        <w:tab w:val="num" w:pos="0"/>
      </w:tabs>
      <w:spacing w:before="240" w:after="120"/>
      <w:ind w:left="0" w:firstLine="0"/>
    </w:pPr>
    <w:rPr>
      <w:sz w:val="36"/>
      <w:szCs w:val="36"/>
    </w:rPr>
  </w:style>
  <w:style w:type="paragraph" w:customStyle="1" w:styleId="Cupi2-Subseccin1">
    <w:name w:val="Cupi2-Subsección1"/>
    <w:basedOn w:val="Normal"/>
    <w:next w:val="Cupi2-TextoSeccinCarCar"/>
    <w:rsid w:val="00467CD4"/>
    <w:pPr>
      <w:numPr>
        <w:ilvl w:val="1"/>
        <w:numId w:val="18"/>
      </w:numPr>
      <w:spacing w:before="240"/>
    </w:pPr>
    <w:rPr>
      <w:rFonts w:cs="Arial"/>
      <w:sz w:val="28"/>
      <w:szCs w:val="28"/>
    </w:rPr>
  </w:style>
  <w:style w:type="paragraph" w:customStyle="1" w:styleId="Cupi2-Subseccin2">
    <w:name w:val="Cupi2-Subsección2"/>
    <w:basedOn w:val="Normal"/>
    <w:rsid w:val="00467CD4"/>
    <w:pPr>
      <w:numPr>
        <w:ilvl w:val="2"/>
        <w:numId w:val="18"/>
      </w:numPr>
      <w:tabs>
        <w:tab w:val="num" w:pos="2160"/>
      </w:tabs>
      <w:spacing w:before="240"/>
      <w:ind w:left="2160" w:hanging="180"/>
    </w:pPr>
    <w:rPr>
      <w:b/>
    </w:rPr>
  </w:style>
  <w:style w:type="paragraph" w:customStyle="1" w:styleId="Cupi2-TextoEnmarcado">
    <w:name w:val="Cupi2-TextoEnmarcado"/>
    <w:basedOn w:val="Cupi2-TextoSeccinCarCar"/>
    <w:rsid w:val="00467CD4"/>
    <w:pPr>
      <w:spacing w:before="120"/>
    </w:pPr>
  </w:style>
  <w:style w:type="paragraph" w:customStyle="1" w:styleId="Cupi2-TextoSeccinCar">
    <w:name w:val="Cupi2-TextoSección Car"/>
    <w:basedOn w:val="Normal"/>
    <w:link w:val="Cupi2-TextoSeccinCarCar0"/>
    <w:rsid w:val="00553CE6"/>
    <w:pPr>
      <w:spacing w:before="240"/>
    </w:pPr>
    <w:rPr>
      <w:rFonts w:cs="Arial"/>
      <w:szCs w:val="22"/>
    </w:rPr>
  </w:style>
  <w:style w:type="character" w:customStyle="1" w:styleId="Cupi2-TextoSeccinCarCar0">
    <w:name w:val="Cupi2-TextoSección Car Car"/>
    <w:link w:val="Cupi2-TextoSeccinCar"/>
    <w:rsid w:val="00553CE6"/>
    <w:rPr>
      <w:rFonts w:ascii="Arial" w:hAnsi="Arial" w:cs="Arial"/>
      <w:sz w:val="22"/>
      <w:szCs w:val="22"/>
      <w:lang w:val="es-ES" w:eastAsia="es-ES" w:bidi="ar-SA"/>
    </w:rPr>
  </w:style>
  <w:style w:type="paragraph" w:customStyle="1" w:styleId="Cupi2-TextoSeccin">
    <w:name w:val="Cupi2-TextoSección"/>
    <w:basedOn w:val="Normal"/>
    <w:rsid w:val="005A3235"/>
    <w:pPr>
      <w:spacing w:before="240"/>
    </w:pPr>
    <w:rPr>
      <w:rFonts w:cs="Arial"/>
      <w:szCs w:val="22"/>
    </w:rPr>
  </w:style>
  <w:style w:type="character" w:styleId="Hipervnculo">
    <w:name w:val="Hyperlink"/>
    <w:rsid w:val="006008E2"/>
    <w:rPr>
      <w:color w:val="0000FF"/>
      <w:u w:val="single"/>
    </w:rPr>
  </w:style>
  <w:style w:type="paragraph" w:styleId="Textodeglobo">
    <w:name w:val="Balloon Text"/>
    <w:basedOn w:val="Normal"/>
    <w:semiHidden/>
    <w:rsid w:val="008B0D66"/>
    <w:rPr>
      <w:rFonts w:ascii="Tahoma" w:hAnsi="Tahoma"/>
      <w:sz w:val="16"/>
      <w:szCs w:val="16"/>
    </w:rPr>
  </w:style>
  <w:style w:type="paragraph" w:customStyle="1" w:styleId="Cupi2-TituloPlantilla1">
    <w:name w:val="Cupi2-TituloPlantilla1"/>
    <w:basedOn w:val="Normal"/>
    <w:rsid w:val="0097504E"/>
    <w:pPr>
      <w:spacing w:before="200" w:after="100"/>
      <w:jc w:val="center"/>
    </w:pPr>
    <w:rPr>
      <w:rFonts w:ascii="Tahoma" w:hAnsi="Tahoma" w:cs="Tahoma"/>
      <w:b/>
      <w:bCs/>
      <w:sz w:val="28"/>
    </w:rPr>
  </w:style>
  <w:style w:type="paragraph" w:customStyle="1" w:styleId="Cupi2-TituloPlantilla2">
    <w:name w:val="Cupi2-TituloPlantilla2"/>
    <w:basedOn w:val="Cupi2-TituloPlantilla1"/>
    <w:rsid w:val="00245B09"/>
    <w:pPr>
      <w:spacing w:before="0" w:after="0"/>
    </w:pPr>
    <w:rPr>
      <w:b w:val="0"/>
      <w:bCs w:val="0"/>
    </w:rPr>
  </w:style>
  <w:style w:type="paragraph" w:customStyle="1" w:styleId="Cupi2-logo">
    <w:name w:val="Cupi2-logo"/>
    <w:basedOn w:val="Normal"/>
    <w:rsid w:val="00E65573"/>
    <w:pPr>
      <w:spacing w:after="0"/>
      <w:jc w:val="center"/>
    </w:pPr>
    <w:rPr>
      <w:rFonts w:ascii="Tempus Sans ITC" w:hAnsi="Tempus Sans ITC" w:cs="Tahoma"/>
      <w:b/>
      <w:bCs/>
      <w:sz w:val="28"/>
      <w:szCs w:val="28"/>
    </w:rPr>
  </w:style>
  <w:style w:type="paragraph" w:customStyle="1" w:styleId="Cupi2-FiguraLogo">
    <w:name w:val="Cupi2-FiguraLogo"/>
    <w:basedOn w:val="Normal"/>
    <w:rsid w:val="00E65573"/>
    <w:pPr>
      <w:jc w:val="center"/>
    </w:pPr>
    <w:rPr>
      <w:rFonts w:ascii="Tahoma" w:hAnsi="Tahoma" w:cs="Tahoma"/>
      <w:bCs/>
    </w:rPr>
  </w:style>
  <w:style w:type="paragraph" w:styleId="Listaconnmeros">
    <w:name w:val="List Number"/>
    <w:basedOn w:val="Normal"/>
    <w:rsid w:val="00221B6D"/>
    <w:pPr>
      <w:numPr>
        <w:numId w:val="32"/>
      </w:numPr>
      <w:spacing w:before="160"/>
      <w:ind w:left="357" w:hanging="357"/>
    </w:pPr>
  </w:style>
  <w:style w:type="paragraph" w:styleId="Encabezado">
    <w:name w:val="header"/>
    <w:basedOn w:val="Normal"/>
    <w:rsid w:val="000A7700"/>
    <w:pPr>
      <w:tabs>
        <w:tab w:val="right" w:pos="9923"/>
      </w:tabs>
    </w:pPr>
    <w:rPr>
      <w:rFonts w:ascii="Tempus Sans ITC" w:hAnsi="Tempus Sans ITC"/>
    </w:rPr>
  </w:style>
  <w:style w:type="paragraph" w:styleId="Piedepgina">
    <w:name w:val="footer"/>
    <w:basedOn w:val="Normal"/>
    <w:link w:val="PiedepginaCar"/>
    <w:uiPriority w:val="99"/>
    <w:rsid w:val="004D7037"/>
    <w:pPr>
      <w:tabs>
        <w:tab w:val="center" w:pos="4252"/>
        <w:tab w:val="right" w:pos="8504"/>
      </w:tabs>
    </w:pPr>
  </w:style>
  <w:style w:type="character" w:styleId="Nmerodepgina">
    <w:name w:val="page number"/>
    <w:rsid w:val="004D7037"/>
    <w:rPr>
      <w:sz w:val="20"/>
    </w:rPr>
  </w:style>
  <w:style w:type="paragraph" w:customStyle="1" w:styleId="Nombre">
    <w:name w:val="Nombre"/>
    <w:basedOn w:val="Normal"/>
    <w:rsid w:val="00AC141C"/>
    <w:pPr>
      <w:tabs>
        <w:tab w:val="right" w:leader="underscore" w:pos="8505"/>
      </w:tabs>
    </w:pPr>
    <w:rPr>
      <w:b/>
    </w:rPr>
  </w:style>
  <w:style w:type="paragraph" w:customStyle="1" w:styleId="TituloPrincipla">
    <w:name w:val="Titulo Principla"/>
    <w:basedOn w:val="Normal"/>
    <w:rsid w:val="00083325"/>
    <w:pPr>
      <w:spacing w:before="0" w:after="240"/>
      <w:jc w:val="center"/>
    </w:pPr>
    <w:rPr>
      <w:rFonts w:cs="Arial"/>
      <w:b/>
      <w:sz w:val="28"/>
      <w:szCs w:val="28"/>
      <w:lang w:val="es-ES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083325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customStyle="1" w:styleId="PiedepginaCar">
    <w:name w:val="Pie de página Car"/>
    <w:link w:val="Piedepgina"/>
    <w:uiPriority w:val="99"/>
    <w:rsid w:val="006647CE"/>
    <w:rPr>
      <w:rFonts w:ascii="Arial" w:hAnsi="Arial"/>
      <w:sz w:val="22"/>
      <w:szCs w:val="24"/>
      <w:lang w:eastAsia="es-ES"/>
    </w:rPr>
  </w:style>
  <w:style w:type="character" w:styleId="Refdecomentario">
    <w:name w:val="annotation reference"/>
    <w:rsid w:val="009E03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035A"/>
    <w:rPr>
      <w:sz w:val="20"/>
      <w:szCs w:val="20"/>
    </w:rPr>
  </w:style>
  <w:style w:type="character" w:customStyle="1" w:styleId="TextocomentarioCar">
    <w:name w:val="Texto comentario Car"/>
    <w:link w:val="Textocomentario"/>
    <w:rsid w:val="009E035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035A"/>
    <w:rPr>
      <w:b/>
      <w:bCs/>
    </w:rPr>
  </w:style>
  <w:style w:type="character" w:customStyle="1" w:styleId="AsuntodelcomentarioCar">
    <w:name w:val="Asunto del comentario Car"/>
    <w:link w:val="Asuntodelcomentario"/>
    <w:rsid w:val="009E035A"/>
    <w:rPr>
      <w:rFonts w:ascii="Arial" w:hAnsi="Arial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b\PERSONAL\PlantillasWord\Cupi2-apoo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Cupi2-apoo2</Template>
  <TotalTime>2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Trabajo: El Parqueadero</vt:lpstr>
      <vt:lpstr>Hoja de Trabajo: El Parqueadero</vt:lpstr>
    </vt:vector>
  </TitlesOfParts>
  <Company>Universidad de los Andes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Trabajo: El Parqueadero</dc:title>
  <dc:subject/>
  <dc:creator>Germán Bravo</dc:creator>
  <cp:keywords/>
  <cp:lastModifiedBy>JUAN DIEGO CARVAJAL</cp:lastModifiedBy>
  <cp:revision>3</cp:revision>
  <cp:lastPrinted>2006-01-24T14:30:00Z</cp:lastPrinted>
  <dcterms:created xsi:type="dcterms:W3CDTF">2018-05-23T03:25:00Z</dcterms:created>
  <dcterms:modified xsi:type="dcterms:W3CDTF">2018-05-23T03:26:00Z</dcterms:modified>
</cp:coreProperties>
</file>